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40CA" w14:textId="77777777" w:rsidR="00C67484" w:rsidRDefault="004B1B73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bookmarkStart w:id="0" w:name="_Hlk121909267"/>
      <w:r>
        <w:rPr>
          <w:bCs/>
          <w:sz w:val="28"/>
          <w:szCs w:val="28"/>
          <w:lang w:val="en"/>
        </w:rPr>
        <w:t>TỔNG LIÊN ĐOÀN LAO ĐỘNG VIỆT NAM</w:t>
      </w:r>
      <w:r>
        <w:rPr>
          <w:b/>
          <w:bCs/>
          <w:sz w:val="28"/>
          <w:szCs w:val="28"/>
          <w:lang w:val="en"/>
        </w:rPr>
        <w:t xml:space="preserve"> </w:t>
      </w:r>
    </w:p>
    <w:p w14:paraId="5A228283" w14:textId="77777777" w:rsidR="00C67484" w:rsidRDefault="004B1B73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"/>
        </w:rPr>
        <w:t>TR</w:t>
      </w:r>
      <w:r>
        <w:rPr>
          <w:b/>
          <w:bCs/>
          <w:sz w:val="28"/>
          <w:szCs w:val="28"/>
          <w:lang w:val="vi-VN"/>
        </w:rPr>
        <w:t>ƯỜNG ĐẠI HỌC TÔN ĐỨC THẮNG</w:t>
      </w:r>
      <w:r>
        <w:rPr>
          <w:sz w:val="28"/>
          <w:szCs w:val="28"/>
          <w:lang w:val="vi-VN"/>
        </w:rPr>
        <w:t xml:space="preserve"> </w:t>
      </w:r>
    </w:p>
    <w:p w14:paraId="78F5C29D" w14:textId="77777777" w:rsidR="00C67484" w:rsidRDefault="004B1B73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 xml:space="preserve">KHOA CÔNG NGHỆ THÔNG TIN </w:t>
      </w:r>
    </w:p>
    <w:p w14:paraId="0737F7E0" w14:textId="77777777" w:rsidR="00C67484" w:rsidRDefault="00C67484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092D0327" w14:textId="77777777" w:rsidR="00C67484" w:rsidRDefault="004B1B73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1B1BF6A3" wp14:editId="1AD196F8">
            <wp:extent cx="1177290" cy="650240"/>
            <wp:effectExtent l="0" t="0" r="381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3436" cy="65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9A2E" w14:textId="77777777" w:rsidR="00C67484" w:rsidRDefault="00C67484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"/>
        </w:rPr>
      </w:pPr>
    </w:p>
    <w:p w14:paraId="5CCD943A" w14:textId="77777777" w:rsidR="00C67484" w:rsidRDefault="00C67484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55BC53C7" w14:textId="77777777" w:rsidR="00C67484" w:rsidRDefault="004B1B73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4E6E9E9" w14:textId="77777777" w:rsidR="00C67484" w:rsidRDefault="00C67484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19A869B6" w14:textId="77777777" w:rsidR="00C67484" w:rsidRDefault="004B1B73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TÀI LIỆU PHÁT TRIỂN PHẦN MỀM - QUY TRÌNH CODE</w:t>
      </w:r>
    </w:p>
    <w:bookmarkEnd w:id="0"/>
    <w:p w14:paraId="6CEC2B54" w14:textId="77777777" w:rsidR="00C67484" w:rsidRDefault="004B1B73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w14:paraId="3B4728E8" w14:textId="77777777" w:rsidR="00C67484" w:rsidRDefault="00C67484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33F91BA2" w14:textId="77777777" w:rsidR="00C67484" w:rsidRDefault="00C67484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76A5D709" w14:textId="77777777" w:rsidR="00C67484" w:rsidRDefault="004B1B73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53377585" w14:textId="77777777" w:rsidR="00C67484" w:rsidRDefault="00C67484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11A455E5" w14:textId="77777777" w:rsidR="00C67484" w:rsidRDefault="00C67484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687FFF37" w14:textId="77777777" w:rsidR="00C67484" w:rsidRDefault="00C67484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116ED6B2" w14:textId="77777777" w:rsidR="00C67484" w:rsidRDefault="00C67484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42F2BDA" w14:textId="77777777" w:rsidR="00C67484" w:rsidRDefault="00C67484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0B22516" w14:textId="77777777" w:rsidR="00C67484" w:rsidRDefault="00C67484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4D457D21" w14:textId="77777777" w:rsidR="00C67484" w:rsidRDefault="00C67484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DDE4768" w14:textId="77777777" w:rsidR="00C67484" w:rsidRDefault="00C67484">
      <w:pPr>
        <w:rPr>
          <w:b/>
          <w:bCs/>
          <w:iCs/>
          <w:sz w:val="28"/>
          <w:szCs w:val="28"/>
        </w:rPr>
      </w:pPr>
    </w:p>
    <w:p w14:paraId="53666614" w14:textId="77777777" w:rsidR="00C67484" w:rsidRDefault="004B1B73">
      <w:r>
        <w:br w:type="page"/>
      </w:r>
    </w:p>
    <w:p w14:paraId="1A66EC81" w14:textId="77777777" w:rsidR="00C67484" w:rsidRDefault="004B1B73">
      <w:pPr>
        <w:pStyle w:val="Chng"/>
        <w:jc w:val="center"/>
      </w:pPr>
      <w:r>
        <w:lastRenderedPageBreak/>
        <w:t>MỤC LỤC</w:t>
      </w:r>
    </w:p>
    <w:p w14:paraId="4D06B78B" w14:textId="5D5A2EF4" w:rsidR="0028643A" w:rsidRDefault="00753F97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"1-1" \h \z \t "Tiểu mục cấp 1,1" </w:instrText>
      </w:r>
      <w:r>
        <w:rPr>
          <w:szCs w:val="26"/>
        </w:rPr>
        <w:fldChar w:fldCharType="separate"/>
      </w:r>
      <w:hyperlink w:anchor="_Toc135466272" w:history="1">
        <w:r w:rsidR="0028643A" w:rsidRPr="00C146BB">
          <w:rPr>
            <w:rStyle w:val="Hyperlink"/>
            <w:noProof/>
          </w:rPr>
          <w:t>1. Coding plan</w:t>
        </w:r>
        <w:r w:rsidR="0028643A">
          <w:rPr>
            <w:noProof/>
            <w:webHidden/>
          </w:rPr>
          <w:tab/>
        </w:r>
        <w:r w:rsidR="0028643A">
          <w:rPr>
            <w:noProof/>
            <w:webHidden/>
          </w:rPr>
          <w:fldChar w:fldCharType="begin"/>
        </w:r>
        <w:r w:rsidR="0028643A">
          <w:rPr>
            <w:noProof/>
            <w:webHidden/>
          </w:rPr>
          <w:instrText xml:space="preserve"> PAGEREF _Toc135466272 \h </w:instrText>
        </w:r>
        <w:r w:rsidR="0028643A">
          <w:rPr>
            <w:noProof/>
            <w:webHidden/>
          </w:rPr>
        </w:r>
        <w:r w:rsidR="0028643A">
          <w:rPr>
            <w:noProof/>
            <w:webHidden/>
          </w:rPr>
          <w:fldChar w:fldCharType="separate"/>
        </w:r>
        <w:r w:rsidR="0028643A">
          <w:rPr>
            <w:noProof/>
            <w:webHidden/>
          </w:rPr>
          <w:t>3</w:t>
        </w:r>
        <w:r w:rsidR="0028643A">
          <w:rPr>
            <w:noProof/>
            <w:webHidden/>
          </w:rPr>
          <w:fldChar w:fldCharType="end"/>
        </w:r>
      </w:hyperlink>
    </w:p>
    <w:p w14:paraId="15BC35B4" w14:textId="27D76CC8" w:rsidR="0028643A" w:rsidRDefault="0000000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466273" w:history="1">
        <w:r w:rsidR="0028643A" w:rsidRPr="00C146BB">
          <w:rPr>
            <w:rStyle w:val="Hyperlink"/>
            <w:noProof/>
          </w:rPr>
          <w:t>2. Code library</w:t>
        </w:r>
        <w:r w:rsidR="0028643A">
          <w:rPr>
            <w:noProof/>
            <w:webHidden/>
          </w:rPr>
          <w:tab/>
        </w:r>
        <w:r w:rsidR="0028643A">
          <w:rPr>
            <w:noProof/>
            <w:webHidden/>
          </w:rPr>
          <w:fldChar w:fldCharType="begin"/>
        </w:r>
        <w:r w:rsidR="0028643A">
          <w:rPr>
            <w:noProof/>
            <w:webHidden/>
          </w:rPr>
          <w:instrText xml:space="preserve"> PAGEREF _Toc135466273 \h </w:instrText>
        </w:r>
        <w:r w:rsidR="0028643A">
          <w:rPr>
            <w:noProof/>
            <w:webHidden/>
          </w:rPr>
        </w:r>
        <w:r w:rsidR="0028643A">
          <w:rPr>
            <w:noProof/>
            <w:webHidden/>
          </w:rPr>
          <w:fldChar w:fldCharType="separate"/>
        </w:r>
        <w:r w:rsidR="0028643A">
          <w:rPr>
            <w:noProof/>
            <w:webHidden/>
          </w:rPr>
          <w:t>3</w:t>
        </w:r>
        <w:r w:rsidR="0028643A">
          <w:rPr>
            <w:noProof/>
            <w:webHidden/>
          </w:rPr>
          <w:fldChar w:fldCharType="end"/>
        </w:r>
      </w:hyperlink>
    </w:p>
    <w:p w14:paraId="7064E493" w14:textId="315DCABA" w:rsidR="0028643A" w:rsidRDefault="0000000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466274" w:history="1">
        <w:r w:rsidR="0028643A" w:rsidRPr="00C146BB">
          <w:rPr>
            <w:rStyle w:val="Hyperlink"/>
            <w:noProof/>
          </w:rPr>
          <w:t>3. Các Class và phương thức chính</w:t>
        </w:r>
        <w:r w:rsidR="0028643A">
          <w:rPr>
            <w:noProof/>
            <w:webHidden/>
          </w:rPr>
          <w:tab/>
        </w:r>
        <w:r w:rsidR="0028643A">
          <w:rPr>
            <w:noProof/>
            <w:webHidden/>
          </w:rPr>
          <w:fldChar w:fldCharType="begin"/>
        </w:r>
        <w:r w:rsidR="0028643A">
          <w:rPr>
            <w:noProof/>
            <w:webHidden/>
          </w:rPr>
          <w:instrText xml:space="preserve"> PAGEREF _Toc135466274 \h </w:instrText>
        </w:r>
        <w:r w:rsidR="0028643A">
          <w:rPr>
            <w:noProof/>
            <w:webHidden/>
          </w:rPr>
        </w:r>
        <w:r w:rsidR="0028643A">
          <w:rPr>
            <w:noProof/>
            <w:webHidden/>
          </w:rPr>
          <w:fldChar w:fldCharType="separate"/>
        </w:r>
        <w:r w:rsidR="0028643A">
          <w:rPr>
            <w:noProof/>
            <w:webHidden/>
          </w:rPr>
          <w:t>3</w:t>
        </w:r>
        <w:r w:rsidR="0028643A">
          <w:rPr>
            <w:noProof/>
            <w:webHidden/>
          </w:rPr>
          <w:fldChar w:fldCharType="end"/>
        </w:r>
      </w:hyperlink>
    </w:p>
    <w:p w14:paraId="69A1BF5B" w14:textId="118A5017" w:rsidR="0028643A" w:rsidRDefault="0000000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466275" w:history="1">
        <w:r w:rsidR="0028643A" w:rsidRPr="00C146BB">
          <w:rPr>
            <w:rStyle w:val="Hyperlink"/>
            <w:noProof/>
          </w:rPr>
          <w:t>4.</w:t>
        </w:r>
        <w:r w:rsidR="0028643A" w:rsidRPr="00C146BB">
          <w:rPr>
            <w:rStyle w:val="Hyperlink"/>
            <w:noProof/>
            <w:lang w:val="vi-VN"/>
          </w:rPr>
          <w:t xml:space="preserve"> Yêu cầu phần cứng</w:t>
        </w:r>
        <w:r w:rsidR="0028643A">
          <w:rPr>
            <w:noProof/>
            <w:webHidden/>
          </w:rPr>
          <w:tab/>
        </w:r>
        <w:r w:rsidR="0028643A">
          <w:rPr>
            <w:noProof/>
            <w:webHidden/>
          </w:rPr>
          <w:fldChar w:fldCharType="begin"/>
        </w:r>
        <w:r w:rsidR="0028643A">
          <w:rPr>
            <w:noProof/>
            <w:webHidden/>
          </w:rPr>
          <w:instrText xml:space="preserve"> PAGEREF _Toc135466275 \h </w:instrText>
        </w:r>
        <w:r w:rsidR="0028643A">
          <w:rPr>
            <w:noProof/>
            <w:webHidden/>
          </w:rPr>
        </w:r>
        <w:r w:rsidR="0028643A">
          <w:rPr>
            <w:noProof/>
            <w:webHidden/>
          </w:rPr>
          <w:fldChar w:fldCharType="separate"/>
        </w:r>
        <w:r w:rsidR="0028643A">
          <w:rPr>
            <w:noProof/>
            <w:webHidden/>
          </w:rPr>
          <w:t>5</w:t>
        </w:r>
        <w:r w:rsidR="0028643A">
          <w:rPr>
            <w:noProof/>
            <w:webHidden/>
          </w:rPr>
          <w:fldChar w:fldCharType="end"/>
        </w:r>
      </w:hyperlink>
    </w:p>
    <w:p w14:paraId="05D971E0" w14:textId="629D710C" w:rsidR="00C67484" w:rsidRDefault="00753F97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14:paraId="01F25647" w14:textId="77777777" w:rsidR="00C67484" w:rsidRDefault="004B1B73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8E4823D" w14:textId="5703D6FC" w:rsidR="00C67484" w:rsidRPr="00753F97" w:rsidRDefault="004B1B73" w:rsidP="00753F97">
      <w:pPr>
        <w:pStyle w:val="Tiumccp1"/>
      </w:pPr>
      <w:bookmarkStart w:id="1" w:name="_Toc135466272"/>
      <w:r w:rsidRPr="00753F97">
        <w:lastRenderedPageBreak/>
        <w:t>1.</w:t>
      </w:r>
      <w:r w:rsidR="00B067D6">
        <w:t xml:space="preserve"> </w:t>
      </w:r>
      <w:r w:rsidRPr="00753F97">
        <w:t>Coding plan</w:t>
      </w:r>
      <w:bookmarkEnd w:id="1"/>
    </w:p>
    <w:p w14:paraId="01652A98" w14:textId="6FC7AC18" w:rsidR="00C67484" w:rsidRDefault="004B1B73">
      <w:pPr>
        <w:pStyle w:val="Nidungvnbn"/>
        <w:numPr>
          <w:ilvl w:val="0"/>
          <w:numId w:val="1"/>
        </w:numPr>
      </w:pPr>
      <w:r>
        <w:t>Dựa vào tài liêu thiết kế các chức năng</w:t>
      </w:r>
      <w:r w:rsidR="00543CF6">
        <w:t xml:space="preserve"> SRS</w:t>
      </w:r>
    </w:p>
    <w:p w14:paraId="292E75D4" w14:textId="15C5AC7D" w:rsidR="00AB607E" w:rsidRPr="00AB607E" w:rsidRDefault="00AB607E">
      <w:pPr>
        <w:pStyle w:val="Nidungvnbn"/>
        <w:numPr>
          <w:ilvl w:val="0"/>
          <w:numId w:val="1"/>
        </w:numPr>
      </w:pPr>
      <w:r>
        <w:rPr>
          <w:lang w:val="vi-VN"/>
        </w:rPr>
        <w:t>Thiết kế dựa theo SRS</w:t>
      </w:r>
    </w:p>
    <w:p w14:paraId="5B76F29A" w14:textId="025ECC7D" w:rsidR="00AB607E" w:rsidRPr="00436D20" w:rsidRDefault="00AB607E">
      <w:pPr>
        <w:pStyle w:val="Nidungvnbn"/>
        <w:numPr>
          <w:ilvl w:val="0"/>
          <w:numId w:val="1"/>
        </w:numPr>
      </w:pPr>
      <w:r>
        <w:rPr>
          <w:lang w:val="vi-VN"/>
        </w:rPr>
        <w:t xml:space="preserve">Phần database, procedure,.. do bạn Vương Thanh </w:t>
      </w:r>
      <w:r w:rsidR="003B0B87">
        <w:rPr>
          <w:lang w:val="vi-VN"/>
        </w:rPr>
        <w:t>Huy, Phùng Thị Thủy Tiên</w:t>
      </w:r>
      <w:r>
        <w:rPr>
          <w:lang w:val="vi-VN"/>
        </w:rPr>
        <w:t xml:space="preserve"> thực hiện</w:t>
      </w:r>
    </w:p>
    <w:p w14:paraId="1EF5D206" w14:textId="2EB96F9B" w:rsidR="00436D20" w:rsidRPr="00AB607E" w:rsidRDefault="00436D20">
      <w:pPr>
        <w:pStyle w:val="Nidungvnbn"/>
        <w:numPr>
          <w:ilvl w:val="0"/>
          <w:numId w:val="1"/>
        </w:numPr>
      </w:pPr>
      <w:r>
        <w:t>Phần thiết kế do bạn Phùng Thị Thủy Tiên đảm nhận</w:t>
      </w:r>
    </w:p>
    <w:p w14:paraId="1B8BAE7A" w14:textId="64804237" w:rsidR="00AB607E" w:rsidRPr="00AB607E" w:rsidRDefault="00AB607E">
      <w:pPr>
        <w:pStyle w:val="Nidungvnbn"/>
        <w:numPr>
          <w:ilvl w:val="0"/>
          <w:numId w:val="1"/>
        </w:numPr>
      </w:pPr>
      <w:r>
        <w:rPr>
          <w:lang w:val="vi-VN"/>
        </w:rPr>
        <w:t>Phần backend do 2 bạn Vương Thanh Huy, Nguyễn Trung Dũng đảm nhận</w:t>
      </w:r>
    </w:p>
    <w:p w14:paraId="25CAB678" w14:textId="0DF1B25E" w:rsidR="00AB607E" w:rsidRDefault="00AB607E" w:rsidP="00AB607E">
      <w:pPr>
        <w:pStyle w:val="Nidungvnbn"/>
        <w:numPr>
          <w:ilvl w:val="0"/>
          <w:numId w:val="1"/>
        </w:numPr>
      </w:pPr>
      <w:r>
        <w:rPr>
          <w:lang w:val="vi-VN"/>
        </w:rPr>
        <w:t>Phần Front-end do bạn Nguyễn Thanh Nhật Tân đảm nhận</w:t>
      </w:r>
    </w:p>
    <w:p w14:paraId="58DBF2BE" w14:textId="09790D4C" w:rsidR="00C67484" w:rsidRDefault="00AB607E">
      <w:pPr>
        <w:pStyle w:val="Nidungvnbn"/>
        <w:numPr>
          <w:ilvl w:val="0"/>
          <w:numId w:val="1"/>
        </w:numPr>
      </w:pPr>
      <w:r>
        <w:rPr>
          <w:lang w:val="vi-VN"/>
        </w:rPr>
        <w:t xml:space="preserve">Thống nhất </w:t>
      </w:r>
      <w:r w:rsidR="006C0761">
        <w:rPr>
          <w:lang w:val="vi-VN"/>
        </w:rPr>
        <w:t>chung:</w:t>
      </w:r>
    </w:p>
    <w:p w14:paraId="2A7A70C1" w14:textId="73DD4386" w:rsidR="00AD4A39" w:rsidRPr="00AB607E" w:rsidRDefault="00AB607E" w:rsidP="00AD4A39">
      <w:pPr>
        <w:pStyle w:val="Nidungvnbn"/>
        <w:numPr>
          <w:ilvl w:val="0"/>
          <w:numId w:val="3"/>
        </w:numPr>
        <w:ind w:left="1080"/>
      </w:pPr>
      <w:r>
        <w:rPr>
          <w:lang w:val="vi-VN"/>
        </w:rPr>
        <w:t>Thực hiện theo mẫu MVC gồm 3 module: BLL, DAL, DTO</w:t>
      </w:r>
    </w:p>
    <w:p w14:paraId="0A744FA3" w14:textId="110CF3AA" w:rsidR="00AB607E" w:rsidRDefault="00AB607E" w:rsidP="00AD4A39">
      <w:pPr>
        <w:pStyle w:val="Nidungvnbn"/>
        <w:numPr>
          <w:ilvl w:val="0"/>
          <w:numId w:val="3"/>
        </w:numPr>
        <w:ind w:left="1080"/>
      </w:pPr>
      <w:r>
        <w:rPr>
          <w:lang w:val="vi-VN"/>
        </w:rPr>
        <w:t>Các bảng trong database được lưu trữ bằng class tương ứng trong C#</w:t>
      </w:r>
    </w:p>
    <w:p w14:paraId="65EC6582" w14:textId="2443B2A1" w:rsidR="00AD4A39" w:rsidRDefault="00AB607E" w:rsidP="00AD4A39">
      <w:pPr>
        <w:pStyle w:val="Nidungvnbn"/>
        <w:numPr>
          <w:ilvl w:val="0"/>
          <w:numId w:val="3"/>
        </w:numPr>
        <w:ind w:left="1080"/>
      </w:pPr>
      <w:r>
        <w:rPr>
          <w:lang w:val="vi-VN"/>
        </w:rPr>
        <w:t>Các biến viết thường từ đầu và viết hoa chữ cái đầu của các từ sau</w:t>
      </w:r>
    </w:p>
    <w:p w14:paraId="202A7ACC" w14:textId="4CAC8D52" w:rsidR="00AD4A39" w:rsidRDefault="00AB607E" w:rsidP="00AD4A39">
      <w:pPr>
        <w:pStyle w:val="Nidungvnbn"/>
        <w:numPr>
          <w:ilvl w:val="0"/>
          <w:numId w:val="3"/>
        </w:numPr>
        <w:ind w:left="1080"/>
      </w:pPr>
      <w:r>
        <w:rPr>
          <w:lang w:val="vi-VN"/>
        </w:rPr>
        <w:t>Các phương thức, hàm, class đều viết hoa các chữ cái đầu của các từ</w:t>
      </w:r>
    </w:p>
    <w:p w14:paraId="093D46A2" w14:textId="30D56244" w:rsidR="00C67484" w:rsidRDefault="00AB607E" w:rsidP="00AD4A39">
      <w:pPr>
        <w:pStyle w:val="Nidungvnbn"/>
        <w:numPr>
          <w:ilvl w:val="0"/>
          <w:numId w:val="1"/>
        </w:numPr>
      </w:pPr>
      <w:r>
        <w:rPr>
          <w:lang w:val="vi-VN"/>
        </w:rPr>
        <w:t xml:space="preserve">Công </w:t>
      </w:r>
      <w:r w:rsidR="006C0761">
        <w:rPr>
          <w:lang w:val="vi-VN"/>
        </w:rPr>
        <w:t>cụ:</w:t>
      </w:r>
    </w:p>
    <w:p w14:paraId="0ECB6077" w14:textId="77777777" w:rsidR="00C67484" w:rsidRDefault="004B1B73" w:rsidP="00AD4A39">
      <w:pPr>
        <w:pStyle w:val="Nidungvnbn"/>
        <w:numPr>
          <w:ilvl w:val="1"/>
          <w:numId w:val="4"/>
        </w:numPr>
        <w:tabs>
          <w:tab w:val="left" w:pos="-420"/>
        </w:tabs>
      </w:pPr>
      <w:r>
        <w:t xml:space="preserve">Visual studio 2022 </w:t>
      </w:r>
    </w:p>
    <w:p w14:paraId="2B405DC5" w14:textId="3ED0A22D" w:rsidR="00C67484" w:rsidRDefault="00AB607E" w:rsidP="00AD4A39">
      <w:pPr>
        <w:pStyle w:val="Nidungvnbn"/>
        <w:numPr>
          <w:ilvl w:val="1"/>
          <w:numId w:val="4"/>
        </w:numPr>
        <w:tabs>
          <w:tab w:val="left" w:pos="-420"/>
        </w:tabs>
      </w:pPr>
      <w:r>
        <w:rPr>
          <w:lang w:val="vi-VN"/>
        </w:rPr>
        <w:t xml:space="preserve">Microsoft SQL Server Managerment </w:t>
      </w:r>
      <w:r w:rsidR="003B78B0">
        <w:rPr>
          <w:lang w:val="vi-VN"/>
        </w:rPr>
        <w:t>Studio 19</w:t>
      </w:r>
    </w:p>
    <w:p w14:paraId="5F5A0C4E" w14:textId="74EB0411" w:rsidR="00C67484" w:rsidRDefault="006C0761">
      <w:pPr>
        <w:pStyle w:val="Nidungvnbn"/>
        <w:numPr>
          <w:ilvl w:val="0"/>
          <w:numId w:val="1"/>
        </w:numPr>
      </w:pPr>
      <w:r>
        <w:rPr>
          <w:lang w:val="vi-VN"/>
        </w:rPr>
        <w:t>Các hàm xử lý:</w:t>
      </w:r>
    </w:p>
    <w:p w14:paraId="10834035" w14:textId="5E0BED31" w:rsidR="006C0761" w:rsidRDefault="006C0761" w:rsidP="00AD4A39">
      <w:pPr>
        <w:pStyle w:val="Nidungvnbn"/>
        <w:numPr>
          <w:ilvl w:val="1"/>
          <w:numId w:val="5"/>
        </w:numPr>
        <w:tabs>
          <w:tab w:val="left" w:pos="-420"/>
        </w:tabs>
      </w:pPr>
      <w:r>
        <w:rPr>
          <w:lang w:val="vi-VN"/>
        </w:rPr>
        <w:t>Các chức năng được chia nhỏ thành các phương thức để xử lý</w:t>
      </w:r>
    </w:p>
    <w:p w14:paraId="67E5F187" w14:textId="6A9E86CF" w:rsidR="00C67484" w:rsidRDefault="004B1B73">
      <w:pPr>
        <w:pStyle w:val="Tiumccp1"/>
        <w:numPr>
          <w:ilvl w:val="0"/>
          <w:numId w:val="2"/>
        </w:numPr>
      </w:pPr>
      <w:bookmarkStart w:id="2" w:name="_Toc135466273"/>
      <w:r>
        <w:t>Code library</w:t>
      </w:r>
      <w:bookmarkEnd w:id="2"/>
    </w:p>
    <w:p w14:paraId="7B6FC997" w14:textId="54088139" w:rsidR="00C67484" w:rsidRDefault="00F31DA9">
      <w:pPr>
        <w:pStyle w:val="Nidungvnbn"/>
        <w:numPr>
          <w:ilvl w:val="0"/>
          <w:numId w:val="1"/>
        </w:numPr>
      </w:pPr>
      <w:r>
        <w:rPr>
          <w:lang w:val="vi-VN"/>
        </w:rPr>
        <w:t>Kryton: để hỗ trợ thiết kế giao diện form</w:t>
      </w:r>
    </w:p>
    <w:p w14:paraId="2C55CCE9" w14:textId="5B95F6E6" w:rsidR="009A7F82" w:rsidRDefault="000844BF" w:rsidP="009A7F82">
      <w:pPr>
        <w:pStyle w:val="Tiumccp1"/>
        <w:numPr>
          <w:ilvl w:val="0"/>
          <w:numId w:val="2"/>
        </w:numPr>
      </w:pPr>
      <w:bookmarkStart w:id="3" w:name="_Toc135466274"/>
      <w:r>
        <w:t>Các Class và phương thức chính</w:t>
      </w:r>
      <w:bookmarkEnd w:id="3"/>
    </w:p>
    <w:p w14:paraId="07739C9E" w14:textId="71C92570" w:rsidR="009A7F82" w:rsidRPr="0006651D" w:rsidRDefault="0006651D" w:rsidP="003D3808">
      <w:pPr>
        <w:pStyle w:val="Nidungvnbn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class chính:</w:t>
      </w:r>
    </w:p>
    <w:p w14:paraId="446D3C28" w14:textId="29807433" w:rsidR="0006651D" w:rsidRDefault="0006651D" w:rsidP="009A7F82">
      <w:pPr>
        <w:pStyle w:val="Nidungvnbn"/>
        <w:numPr>
          <w:ilvl w:val="2"/>
          <w:numId w:val="1"/>
        </w:numPr>
        <w:ind w:left="1080"/>
      </w:pPr>
      <w:r>
        <w:t>DatabaseAccess:</w:t>
      </w:r>
      <w:r w:rsidR="00293A41">
        <w:rPr>
          <w:lang w:val="vi-VN"/>
        </w:rPr>
        <w:t xml:space="preserve"> Chứ toàn bộ </w:t>
      </w:r>
      <w:r w:rsidR="00B034BC">
        <w:rPr>
          <w:lang w:val="vi-VN"/>
        </w:rPr>
        <w:t>hàm, phương thức</w:t>
      </w:r>
      <w:r w:rsidR="00293A41">
        <w:rPr>
          <w:lang w:val="vi-VN"/>
        </w:rPr>
        <w:t xml:space="preserve"> liên quan tới Database</w:t>
      </w:r>
    </w:p>
    <w:p w14:paraId="2A8848FF" w14:textId="374990B1" w:rsidR="00293A41" w:rsidRDefault="00293A41" w:rsidP="009A7F82">
      <w:pPr>
        <w:pStyle w:val="Nidungvnbn"/>
        <w:numPr>
          <w:ilvl w:val="2"/>
          <w:numId w:val="1"/>
        </w:numPr>
        <w:ind w:left="1080"/>
      </w:pPr>
      <w:r>
        <w:t xml:space="preserve">File: </w:t>
      </w:r>
      <w:r w:rsidR="00B034BC">
        <w:rPr>
          <w:lang w:val="vi-VN"/>
        </w:rPr>
        <w:t>Chứ toàn bộ hàm, phương thức liên quan tới đọc file, viết file</w:t>
      </w:r>
    </w:p>
    <w:p w14:paraId="7001D9C0" w14:textId="0793F45B" w:rsidR="0006651D" w:rsidRPr="0006651D" w:rsidRDefault="0006651D" w:rsidP="009A7F82">
      <w:pPr>
        <w:pStyle w:val="Nidungvnbn"/>
        <w:numPr>
          <w:ilvl w:val="2"/>
          <w:numId w:val="1"/>
        </w:numPr>
        <w:ind w:left="1080"/>
      </w:pPr>
      <w:r>
        <w:rPr>
          <w:lang w:val="vi-VN"/>
        </w:rPr>
        <w:t>CartTableDAL:</w:t>
      </w:r>
      <w:r w:rsidR="00B034BC">
        <w:rPr>
          <w:lang w:val="vi-VN"/>
        </w:rPr>
        <w:t xml:space="preserve"> Thực hiện CRUD với dữ liệu giỏ hàng trong Database</w:t>
      </w:r>
    </w:p>
    <w:p w14:paraId="61309714" w14:textId="5608B0E9" w:rsidR="0006651D" w:rsidRDefault="0006651D" w:rsidP="009A7F82">
      <w:pPr>
        <w:pStyle w:val="Nidungvnbn"/>
        <w:numPr>
          <w:ilvl w:val="2"/>
          <w:numId w:val="1"/>
        </w:numPr>
        <w:ind w:left="1080"/>
      </w:pPr>
      <w:r>
        <w:t>CookTableDAL:</w:t>
      </w:r>
      <w:r w:rsidR="00B034BC">
        <w:rPr>
          <w:lang w:val="vi-VN"/>
        </w:rPr>
        <w:t xml:space="preserve"> Thực hiện CRUD với dữ liệu thực đơn</w:t>
      </w:r>
    </w:p>
    <w:p w14:paraId="69A4D26C" w14:textId="50222375" w:rsidR="0006651D" w:rsidRDefault="00293A41" w:rsidP="009A7F82">
      <w:pPr>
        <w:pStyle w:val="Nidungvnbn"/>
        <w:numPr>
          <w:ilvl w:val="2"/>
          <w:numId w:val="1"/>
        </w:numPr>
        <w:ind w:left="1080"/>
      </w:pPr>
      <w:r>
        <w:t>Hist</w:t>
      </w:r>
      <w:r w:rsidR="00B034BC">
        <w:rPr>
          <w:lang w:val="vi-VN"/>
        </w:rPr>
        <w:t xml:space="preserve">oryDataDAL: Thực hiện CRUD với dữ liệu lịch sử đơn hàng </w:t>
      </w:r>
    </w:p>
    <w:p w14:paraId="42A8FF63" w14:textId="16EEFCAE" w:rsidR="00293A41" w:rsidRDefault="00293A41" w:rsidP="009A7F82">
      <w:pPr>
        <w:pStyle w:val="Nidungvnbn"/>
        <w:numPr>
          <w:ilvl w:val="2"/>
          <w:numId w:val="1"/>
        </w:numPr>
        <w:ind w:left="1080"/>
      </w:pPr>
      <w:r>
        <w:lastRenderedPageBreak/>
        <w:t>LoginDAL:</w:t>
      </w:r>
      <w:r w:rsidR="00B034BC">
        <w:rPr>
          <w:lang w:val="vi-VN"/>
        </w:rPr>
        <w:t xml:space="preserve"> Thực hiện các hàm, phương thức thực hiện chức năng đăng nhập, đăng ký</w:t>
      </w:r>
    </w:p>
    <w:p w14:paraId="01900C74" w14:textId="3884EC0F" w:rsidR="00293A41" w:rsidRDefault="00293A41" w:rsidP="009A7F82">
      <w:pPr>
        <w:pStyle w:val="Nidungvnbn"/>
        <w:numPr>
          <w:ilvl w:val="2"/>
          <w:numId w:val="1"/>
        </w:numPr>
        <w:ind w:left="1080"/>
      </w:pPr>
      <w:r>
        <w:t>NotificationDAL:</w:t>
      </w:r>
      <w:r w:rsidR="00042BB1">
        <w:rPr>
          <w:lang w:val="vi-VN"/>
        </w:rPr>
        <w:t xml:space="preserve"> Thực hiện CRUD với dữ liệu thông báo</w:t>
      </w:r>
    </w:p>
    <w:p w14:paraId="498022C3" w14:textId="244CE4CC" w:rsidR="00293A41" w:rsidRDefault="00293A41" w:rsidP="009A7F82">
      <w:pPr>
        <w:pStyle w:val="Nidungvnbn"/>
        <w:numPr>
          <w:ilvl w:val="2"/>
          <w:numId w:val="1"/>
        </w:numPr>
        <w:ind w:left="1080"/>
      </w:pPr>
      <w:r>
        <w:t>PromotionTableDAL:</w:t>
      </w:r>
      <w:r w:rsidR="00042BB1">
        <w:rPr>
          <w:lang w:val="vi-VN"/>
        </w:rPr>
        <w:t xml:space="preserve"> Thực hiện CRUD với dữ liệu khuyến mãi</w:t>
      </w:r>
    </w:p>
    <w:p w14:paraId="31057347" w14:textId="5D4CEA64" w:rsidR="00293A41" w:rsidRDefault="00293A41" w:rsidP="009A7F82">
      <w:pPr>
        <w:pStyle w:val="Nidungvnbn"/>
        <w:numPr>
          <w:ilvl w:val="2"/>
          <w:numId w:val="1"/>
        </w:numPr>
        <w:ind w:left="1080"/>
      </w:pPr>
      <w:r>
        <w:t>ProvinceDAL:</w:t>
      </w:r>
      <w:r w:rsidR="00042BB1">
        <w:rPr>
          <w:lang w:val="vi-VN"/>
        </w:rPr>
        <w:t xml:space="preserve"> Thực hiện CRUD với dữ liệu tỉnh thành</w:t>
      </w:r>
    </w:p>
    <w:p w14:paraId="6A463C0B" w14:textId="45B1E9E3" w:rsidR="00293A41" w:rsidRDefault="00293A41" w:rsidP="009A7F82">
      <w:pPr>
        <w:pStyle w:val="Nidungvnbn"/>
        <w:numPr>
          <w:ilvl w:val="2"/>
          <w:numId w:val="1"/>
        </w:numPr>
        <w:ind w:left="1080"/>
      </w:pPr>
      <w:r>
        <w:t>RevenueCRUD_DAL:</w:t>
      </w:r>
      <w:r w:rsidR="00042BB1">
        <w:rPr>
          <w:lang w:val="vi-VN"/>
        </w:rPr>
        <w:t xml:space="preserve"> Thực hiện CRUD với dữ liệu doanh thu</w:t>
      </w:r>
    </w:p>
    <w:p w14:paraId="27AB67B3" w14:textId="2CC89A96" w:rsidR="00293A41" w:rsidRDefault="00293A41" w:rsidP="009A7F82">
      <w:pPr>
        <w:pStyle w:val="Nidungvnbn"/>
        <w:numPr>
          <w:ilvl w:val="2"/>
          <w:numId w:val="1"/>
        </w:numPr>
        <w:ind w:left="1080"/>
      </w:pPr>
      <w:r>
        <w:t>S</w:t>
      </w:r>
      <w:r w:rsidR="00042BB1">
        <w:rPr>
          <w:lang w:val="vi-VN"/>
        </w:rPr>
        <w:t>toreAddress</w:t>
      </w:r>
      <w:r>
        <w:t>TableDAL:</w:t>
      </w:r>
      <w:r w:rsidR="00042BB1">
        <w:rPr>
          <w:lang w:val="vi-VN"/>
        </w:rPr>
        <w:t xml:space="preserve"> Thực hiện CRUD với dữ liệu địa chỉ quán</w:t>
      </w:r>
    </w:p>
    <w:p w14:paraId="39797A69" w14:textId="221D08E8" w:rsidR="00293A41" w:rsidRPr="00443E3C" w:rsidRDefault="00293A41" w:rsidP="009A7F82">
      <w:pPr>
        <w:pStyle w:val="Nidungvnbn"/>
        <w:numPr>
          <w:ilvl w:val="2"/>
          <w:numId w:val="1"/>
        </w:numPr>
        <w:ind w:left="1080"/>
      </w:pPr>
      <w:r>
        <w:t>UserCRUD_DAL:</w:t>
      </w:r>
      <w:r w:rsidR="00042BB1">
        <w:rPr>
          <w:lang w:val="vi-VN"/>
        </w:rPr>
        <w:t xml:space="preserve"> Thực hiện CRUD với dữ liệu người dùng</w:t>
      </w:r>
    </w:p>
    <w:p w14:paraId="4EEB8020" w14:textId="43AEAE13" w:rsidR="00443E3C" w:rsidRPr="00443E3C" w:rsidRDefault="00443E3C" w:rsidP="009A7F82">
      <w:pPr>
        <w:pStyle w:val="Nidungvnbn"/>
        <w:numPr>
          <w:ilvl w:val="2"/>
          <w:numId w:val="1"/>
        </w:numPr>
        <w:ind w:left="1080"/>
      </w:pPr>
      <w:r>
        <w:rPr>
          <w:lang w:val="vi-VN"/>
        </w:rPr>
        <w:t>Các class lưu trữ dữ liệu trên Database:</w:t>
      </w:r>
    </w:p>
    <w:p w14:paraId="1F58F734" w14:textId="48C4F045" w:rsidR="00443E3C" w:rsidRDefault="00443E3C" w:rsidP="00443E3C">
      <w:pPr>
        <w:pStyle w:val="Nidungvnbn"/>
        <w:numPr>
          <w:ilvl w:val="3"/>
          <w:numId w:val="1"/>
        </w:numPr>
      </w:pPr>
      <w:r>
        <w:t>CartDataItem</w:t>
      </w:r>
      <w:r w:rsidR="00BF397E">
        <w:rPr>
          <w:lang w:val="vi-VN"/>
        </w:rPr>
        <w:t xml:space="preserve"> : Giỏ hàng</w:t>
      </w:r>
    </w:p>
    <w:p w14:paraId="66B1A716" w14:textId="0D12199D" w:rsidR="00443E3C" w:rsidRDefault="00443E3C" w:rsidP="00443E3C">
      <w:pPr>
        <w:pStyle w:val="Nidungvnbn"/>
        <w:numPr>
          <w:ilvl w:val="3"/>
          <w:numId w:val="1"/>
        </w:numPr>
      </w:pPr>
      <w:r>
        <w:t>Histo</w:t>
      </w:r>
      <w:r w:rsidR="00BF397E">
        <w:rPr>
          <w:lang w:val="vi-VN"/>
        </w:rPr>
        <w:t>ryUserData: Lịch sử đơn hàng</w:t>
      </w:r>
    </w:p>
    <w:p w14:paraId="22DEBE5B" w14:textId="3ABE2D25" w:rsidR="00443E3C" w:rsidRDefault="00BF397E" w:rsidP="00443E3C">
      <w:pPr>
        <w:pStyle w:val="Nidungvnbn"/>
        <w:numPr>
          <w:ilvl w:val="3"/>
          <w:numId w:val="1"/>
        </w:numPr>
      </w:pPr>
      <w:r>
        <w:rPr>
          <w:lang w:val="vi-VN"/>
        </w:rPr>
        <w:t>MenuItem: Thực đơn</w:t>
      </w:r>
    </w:p>
    <w:p w14:paraId="415E3212" w14:textId="3C50FBD7" w:rsidR="00443E3C" w:rsidRDefault="00443E3C" w:rsidP="00443E3C">
      <w:pPr>
        <w:pStyle w:val="Nidungvnbn"/>
        <w:numPr>
          <w:ilvl w:val="3"/>
          <w:numId w:val="1"/>
        </w:numPr>
      </w:pPr>
      <w:r>
        <w:t>No</w:t>
      </w:r>
      <w:r w:rsidR="00BF397E">
        <w:rPr>
          <w:lang w:val="vi-VN"/>
        </w:rPr>
        <w:t>tification: Thông báo</w:t>
      </w:r>
    </w:p>
    <w:p w14:paraId="7E44DD9D" w14:textId="7F3483CA" w:rsidR="00443E3C" w:rsidRDefault="00443E3C" w:rsidP="00443E3C">
      <w:pPr>
        <w:pStyle w:val="Nidungvnbn"/>
        <w:numPr>
          <w:ilvl w:val="3"/>
          <w:numId w:val="1"/>
        </w:numPr>
      </w:pPr>
      <w:r>
        <w:t>Pro</w:t>
      </w:r>
      <w:r w:rsidR="00BF397E">
        <w:rPr>
          <w:lang w:val="vi-VN"/>
        </w:rPr>
        <w:t>motionItem: Khuyến mãi</w:t>
      </w:r>
    </w:p>
    <w:p w14:paraId="22E11A65" w14:textId="34391F99" w:rsidR="00443E3C" w:rsidRDefault="00BF397E" w:rsidP="00443E3C">
      <w:pPr>
        <w:pStyle w:val="Nidungvnbn"/>
        <w:numPr>
          <w:ilvl w:val="3"/>
          <w:numId w:val="1"/>
        </w:numPr>
      </w:pPr>
      <w:r>
        <w:rPr>
          <w:lang w:val="vi-VN"/>
        </w:rPr>
        <w:t>Province: Tỉnh thành</w:t>
      </w:r>
    </w:p>
    <w:p w14:paraId="26D7CBCA" w14:textId="5CED0E19" w:rsidR="00443E3C" w:rsidRDefault="00BF397E" w:rsidP="00443E3C">
      <w:pPr>
        <w:pStyle w:val="Nidungvnbn"/>
        <w:numPr>
          <w:ilvl w:val="3"/>
          <w:numId w:val="1"/>
        </w:numPr>
      </w:pPr>
      <w:r>
        <w:rPr>
          <w:lang w:val="vi-VN"/>
        </w:rPr>
        <w:t>Revenue: Doanh thu</w:t>
      </w:r>
    </w:p>
    <w:p w14:paraId="754FDFEC" w14:textId="63D8D855" w:rsidR="00443E3C" w:rsidRDefault="00443E3C" w:rsidP="00443E3C">
      <w:pPr>
        <w:pStyle w:val="Nidungvnbn"/>
        <w:numPr>
          <w:ilvl w:val="3"/>
          <w:numId w:val="1"/>
        </w:numPr>
      </w:pPr>
      <w:r>
        <w:t>StoreA</w:t>
      </w:r>
      <w:r w:rsidR="00BF397E">
        <w:rPr>
          <w:lang w:val="vi-VN"/>
        </w:rPr>
        <w:t>ddressItem: Cửa hàng</w:t>
      </w:r>
    </w:p>
    <w:p w14:paraId="73849236" w14:textId="6EBDE328" w:rsidR="00443E3C" w:rsidRDefault="00BF397E" w:rsidP="00443E3C">
      <w:pPr>
        <w:pStyle w:val="Nidungvnbn"/>
        <w:numPr>
          <w:ilvl w:val="3"/>
          <w:numId w:val="1"/>
        </w:numPr>
      </w:pPr>
      <w:r>
        <w:rPr>
          <w:lang w:val="vi-VN"/>
        </w:rPr>
        <w:t>User: Người dùng</w:t>
      </w:r>
    </w:p>
    <w:p w14:paraId="2850FD27" w14:textId="1D923DC9" w:rsidR="000844BF" w:rsidRDefault="000844BF" w:rsidP="003D3808">
      <w:pPr>
        <w:pStyle w:val="Nidungvnbn"/>
        <w:numPr>
          <w:ilvl w:val="0"/>
          <w:numId w:val="1"/>
        </w:numPr>
      </w:pPr>
      <w:r>
        <w:t xml:space="preserve">Chức năng </w:t>
      </w:r>
      <w:r w:rsidR="004B1B73">
        <w:t xml:space="preserve">đăng ký gồm </w:t>
      </w:r>
      <w:r>
        <w:t>các phương thức</w:t>
      </w:r>
      <w:r w:rsidR="004B1B73">
        <w:t>:</w:t>
      </w:r>
    </w:p>
    <w:p w14:paraId="70A1492D" w14:textId="17B6E74F" w:rsidR="00C67484" w:rsidRDefault="00042BB1" w:rsidP="000844BF">
      <w:pPr>
        <w:pStyle w:val="Nidungvnbn"/>
        <w:numPr>
          <w:ilvl w:val="2"/>
          <w:numId w:val="1"/>
        </w:numPr>
        <w:ind w:left="1080"/>
      </w:pPr>
      <w:r>
        <w:t>IsValidMail</w:t>
      </w:r>
      <w:r w:rsidR="0026515A">
        <w:t>: kiểm tra mail</w:t>
      </w:r>
    </w:p>
    <w:p w14:paraId="76813443" w14:textId="27F78C1A" w:rsidR="00C67484" w:rsidRDefault="00042BB1" w:rsidP="000844BF">
      <w:pPr>
        <w:pStyle w:val="Nidungvnbn"/>
        <w:numPr>
          <w:ilvl w:val="2"/>
          <w:numId w:val="1"/>
        </w:numPr>
        <w:ind w:left="1080"/>
      </w:pPr>
      <w:r>
        <w:t>IsValidNumber</w:t>
      </w:r>
      <w:r w:rsidR="0026515A">
        <w:t>: kiểm tra phone</w:t>
      </w:r>
    </w:p>
    <w:p w14:paraId="55BEE45A" w14:textId="26CBB4D3" w:rsidR="00C67484" w:rsidRDefault="005F4E46" w:rsidP="000844BF">
      <w:pPr>
        <w:pStyle w:val="Nidungvnbn"/>
        <w:numPr>
          <w:ilvl w:val="2"/>
          <w:numId w:val="1"/>
        </w:numPr>
        <w:ind w:left="1080"/>
      </w:pPr>
      <w:r>
        <w:t>Validate input: kiểm tra dữ liệu đầu vào</w:t>
      </w:r>
    </w:p>
    <w:p w14:paraId="6FE4C137" w14:textId="59A4AD0C" w:rsidR="005F4E46" w:rsidRDefault="005F4E46" w:rsidP="000844BF">
      <w:pPr>
        <w:pStyle w:val="Nidungvnbn"/>
        <w:numPr>
          <w:ilvl w:val="2"/>
          <w:numId w:val="1"/>
        </w:numPr>
        <w:ind w:left="1080"/>
      </w:pPr>
      <w:r>
        <w:t>Kiểm tra dữ liệu trên database</w:t>
      </w:r>
    </w:p>
    <w:p w14:paraId="2F4DF8D3" w14:textId="170B7759" w:rsidR="009A7F82" w:rsidRDefault="009A7F82" w:rsidP="003D3808">
      <w:pPr>
        <w:pStyle w:val="Nidungvnbn"/>
        <w:numPr>
          <w:ilvl w:val="0"/>
          <w:numId w:val="1"/>
        </w:numPr>
      </w:pPr>
      <w:r>
        <w:t>Chức năng đăng ký gồm các phương thức:</w:t>
      </w:r>
    </w:p>
    <w:p w14:paraId="4B50EB0B" w14:textId="77777777" w:rsidR="007B6117" w:rsidRDefault="007B6117" w:rsidP="007B6117">
      <w:pPr>
        <w:pStyle w:val="Nidungvnbn"/>
        <w:numPr>
          <w:ilvl w:val="2"/>
          <w:numId w:val="1"/>
        </w:numPr>
        <w:ind w:left="1080"/>
      </w:pPr>
      <w:r>
        <w:t>IsValidMail: kiểm tra mail</w:t>
      </w:r>
    </w:p>
    <w:p w14:paraId="7A55E9FF" w14:textId="77777777" w:rsidR="007B6117" w:rsidRDefault="007B6117" w:rsidP="007B6117">
      <w:pPr>
        <w:pStyle w:val="Nidungvnbn"/>
        <w:numPr>
          <w:ilvl w:val="2"/>
          <w:numId w:val="1"/>
        </w:numPr>
        <w:ind w:left="1080"/>
      </w:pPr>
      <w:r>
        <w:t>IsValidNumber: kiểm tra phone</w:t>
      </w:r>
    </w:p>
    <w:p w14:paraId="4CFED625" w14:textId="77777777" w:rsidR="007B6117" w:rsidRDefault="007B6117" w:rsidP="007B6117">
      <w:pPr>
        <w:pStyle w:val="Nidungvnbn"/>
        <w:numPr>
          <w:ilvl w:val="2"/>
          <w:numId w:val="1"/>
        </w:numPr>
        <w:ind w:left="1080"/>
      </w:pPr>
      <w:r>
        <w:t>Validate input: kiểm tra dữ liệu đầu vào</w:t>
      </w:r>
    </w:p>
    <w:p w14:paraId="4BD586E4" w14:textId="0E8F9639" w:rsidR="009A7F82" w:rsidRDefault="009A7F82" w:rsidP="009A7F82">
      <w:pPr>
        <w:pStyle w:val="Nidungvnbn"/>
        <w:numPr>
          <w:ilvl w:val="2"/>
          <w:numId w:val="1"/>
        </w:numPr>
        <w:ind w:left="1080"/>
      </w:pPr>
      <w:r>
        <w:t>Kiểm tra dữ liệu trên database</w:t>
      </w:r>
    </w:p>
    <w:p w14:paraId="3582C074" w14:textId="0D567EA7" w:rsidR="009A7F82" w:rsidRDefault="009A7F82" w:rsidP="003D3808">
      <w:pPr>
        <w:pStyle w:val="Nidungvnbn"/>
        <w:numPr>
          <w:ilvl w:val="0"/>
          <w:numId w:val="1"/>
        </w:numPr>
      </w:pPr>
      <w:r>
        <w:lastRenderedPageBreak/>
        <w:t xml:space="preserve">Chức năng quên mật khẩu gồm các phương </w:t>
      </w:r>
      <w:r w:rsidR="003D3808">
        <w:rPr>
          <w:lang w:val="vi-VN"/>
        </w:rPr>
        <w:t>thức:</w:t>
      </w:r>
    </w:p>
    <w:p w14:paraId="44802F29" w14:textId="6888E934" w:rsidR="009A7F82" w:rsidRDefault="009B7B09" w:rsidP="009A7F82">
      <w:pPr>
        <w:pStyle w:val="Nidungvnbn"/>
        <w:numPr>
          <w:ilvl w:val="2"/>
          <w:numId w:val="1"/>
        </w:numPr>
        <w:ind w:left="1080"/>
      </w:pPr>
      <w:r>
        <w:rPr>
          <w:lang w:val="vi-VN"/>
        </w:rPr>
        <w:t>ChangePass</w:t>
      </w:r>
      <w:r w:rsidR="00AF682A">
        <w:rPr>
          <w:lang w:val="vi-VN"/>
        </w:rPr>
        <w:t>: Cập nhập mật khẩu</w:t>
      </w:r>
    </w:p>
    <w:p w14:paraId="1A703932" w14:textId="26A9DFB2" w:rsidR="009A7F82" w:rsidRDefault="009A7F82" w:rsidP="003D3808">
      <w:pPr>
        <w:pStyle w:val="Nidungvnbn"/>
        <w:numPr>
          <w:ilvl w:val="0"/>
          <w:numId w:val="1"/>
        </w:numPr>
      </w:pPr>
      <w:r>
        <w:t xml:space="preserve">Chức năng admin có những phương </w:t>
      </w:r>
      <w:r w:rsidR="003D3808">
        <w:rPr>
          <w:lang w:val="vi-VN"/>
        </w:rPr>
        <w:t>thức:</w:t>
      </w:r>
    </w:p>
    <w:p w14:paraId="109245BF" w14:textId="3E061586" w:rsidR="009A7F82" w:rsidRPr="00D82748" w:rsidRDefault="00D82748" w:rsidP="009A7F82">
      <w:pPr>
        <w:pStyle w:val="Nidungvnbn"/>
        <w:numPr>
          <w:ilvl w:val="2"/>
          <w:numId w:val="1"/>
        </w:numPr>
        <w:ind w:left="1080"/>
      </w:pPr>
      <w:r>
        <w:t xml:space="preserve">Xem danh </w:t>
      </w:r>
      <w:r>
        <w:rPr>
          <w:lang w:val="vi-VN"/>
        </w:rPr>
        <w:t>sách user, khuyến mãi, thông báo</w:t>
      </w:r>
    </w:p>
    <w:p w14:paraId="0A749178" w14:textId="2F008C6B" w:rsidR="00D82748" w:rsidRPr="00D82748" w:rsidRDefault="00D82748" w:rsidP="009A7F82">
      <w:pPr>
        <w:pStyle w:val="Nidungvnbn"/>
        <w:numPr>
          <w:ilvl w:val="2"/>
          <w:numId w:val="1"/>
        </w:numPr>
        <w:ind w:left="1080"/>
      </w:pPr>
      <w:r>
        <w:rPr>
          <w:lang w:val="vi-VN"/>
        </w:rPr>
        <w:t>Thực hiện thêm, xóa, sửa, tìm kiếm user</w:t>
      </w:r>
    </w:p>
    <w:p w14:paraId="0EAD837B" w14:textId="7311C574" w:rsidR="00D82748" w:rsidRPr="00D82748" w:rsidRDefault="00D82748" w:rsidP="009A7F82">
      <w:pPr>
        <w:pStyle w:val="Nidungvnbn"/>
        <w:numPr>
          <w:ilvl w:val="2"/>
          <w:numId w:val="1"/>
        </w:numPr>
        <w:ind w:left="1080"/>
      </w:pPr>
      <w:r>
        <w:rPr>
          <w:lang w:val="vi-VN"/>
        </w:rPr>
        <w:t>Thực hiện thêm, xóa, tìm kiếm khuyến mãi, thông báo</w:t>
      </w:r>
    </w:p>
    <w:p w14:paraId="2ECC6C0C" w14:textId="6DF97DB1" w:rsidR="00D82748" w:rsidRPr="00D82748" w:rsidRDefault="00D82748" w:rsidP="009A7F82">
      <w:pPr>
        <w:pStyle w:val="Nidungvnbn"/>
        <w:numPr>
          <w:ilvl w:val="2"/>
          <w:numId w:val="1"/>
        </w:numPr>
        <w:ind w:left="1080"/>
      </w:pPr>
      <w:r>
        <w:rPr>
          <w:lang w:val="vi-VN"/>
        </w:rPr>
        <w:t>Xem tổng doanh thu</w:t>
      </w:r>
    </w:p>
    <w:p w14:paraId="1757EB76" w14:textId="46C02742" w:rsidR="00D82748" w:rsidRDefault="00D82748" w:rsidP="009A7F82">
      <w:pPr>
        <w:pStyle w:val="Nidungvnbn"/>
        <w:numPr>
          <w:ilvl w:val="2"/>
          <w:numId w:val="1"/>
        </w:numPr>
        <w:ind w:left="1080"/>
      </w:pPr>
      <w:r>
        <w:rPr>
          <w:lang w:val="vi-VN"/>
        </w:rPr>
        <w:t>Xem doanh thu theo ngày, chi nhánh</w:t>
      </w:r>
    </w:p>
    <w:p w14:paraId="75016A74" w14:textId="02342CE3" w:rsidR="0015558A" w:rsidRDefault="0015558A" w:rsidP="003D3808">
      <w:pPr>
        <w:pStyle w:val="Nidungvnbn"/>
        <w:numPr>
          <w:ilvl w:val="0"/>
          <w:numId w:val="1"/>
        </w:numPr>
      </w:pPr>
      <w:r>
        <w:t xml:space="preserve">Chức năng của người dùng có những phương </w:t>
      </w:r>
      <w:r w:rsidR="003D3808">
        <w:rPr>
          <w:lang w:val="vi-VN"/>
        </w:rPr>
        <w:t>thức:</w:t>
      </w:r>
    </w:p>
    <w:p w14:paraId="1BB26272" w14:textId="65CAB6B0" w:rsidR="0015558A" w:rsidRPr="00A03D7F" w:rsidRDefault="00A03D7F" w:rsidP="0015558A">
      <w:pPr>
        <w:pStyle w:val="Nidungvnbn"/>
        <w:numPr>
          <w:ilvl w:val="2"/>
          <w:numId w:val="1"/>
        </w:numPr>
        <w:ind w:left="1080"/>
      </w:pPr>
      <w:r>
        <w:rPr>
          <w:lang w:val="vi-VN"/>
        </w:rPr>
        <w:t>Đăng ký, đăng nhập</w:t>
      </w:r>
    </w:p>
    <w:p w14:paraId="2CCF6138" w14:textId="42039C65" w:rsidR="00A03D7F" w:rsidRPr="00A03D7F" w:rsidRDefault="00A03D7F" w:rsidP="0015558A">
      <w:pPr>
        <w:pStyle w:val="Nidungvnbn"/>
        <w:numPr>
          <w:ilvl w:val="2"/>
          <w:numId w:val="1"/>
        </w:numPr>
        <w:ind w:left="1080"/>
      </w:pPr>
      <w:r>
        <w:rPr>
          <w:lang w:val="vi-VN"/>
        </w:rPr>
        <w:t>Chỉnh sửa hồ sơ người dùng</w:t>
      </w:r>
    </w:p>
    <w:p w14:paraId="1F93B472" w14:textId="0DBBD71C" w:rsidR="00A03D7F" w:rsidRPr="00A03D7F" w:rsidRDefault="00A03D7F" w:rsidP="0015558A">
      <w:pPr>
        <w:pStyle w:val="Nidungvnbn"/>
        <w:numPr>
          <w:ilvl w:val="2"/>
          <w:numId w:val="1"/>
        </w:numPr>
        <w:ind w:left="1080"/>
      </w:pPr>
      <w:r>
        <w:rPr>
          <w:lang w:val="vi-VN"/>
        </w:rPr>
        <w:t>Xem, áp dụng khuyến mãi</w:t>
      </w:r>
    </w:p>
    <w:p w14:paraId="7A38048A" w14:textId="3127FC1C" w:rsidR="00A03D7F" w:rsidRPr="003D3808" w:rsidRDefault="00A03D7F" w:rsidP="0015558A">
      <w:pPr>
        <w:pStyle w:val="Nidungvnbn"/>
        <w:numPr>
          <w:ilvl w:val="2"/>
          <w:numId w:val="1"/>
        </w:numPr>
        <w:ind w:left="1080"/>
      </w:pPr>
      <w:r>
        <w:rPr>
          <w:lang w:val="vi-VN"/>
        </w:rPr>
        <w:t xml:space="preserve">Thêm </w:t>
      </w:r>
      <w:r w:rsidR="003D3808">
        <w:rPr>
          <w:lang w:val="vi-VN"/>
        </w:rPr>
        <w:t>sản phẩm</w:t>
      </w:r>
    </w:p>
    <w:p w14:paraId="65FF813B" w14:textId="1A9C338C" w:rsidR="003D3808" w:rsidRPr="003D3808" w:rsidRDefault="003D3808" w:rsidP="0015558A">
      <w:pPr>
        <w:pStyle w:val="Nidungvnbn"/>
        <w:numPr>
          <w:ilvl w:val="2"/>
          <w:numId w:val="1"/>
        </w:numPr>
        <w:ind w:left="1080"/>
      </w:pPr>
      <w:r>
        <w:rPr>
          <w:lang w:val="vi-VN"/>
        </w:rPr>
        <w:t>Thanh toán</w:t>
      </w:r>
    </w:p>
    <w:p w14:paraId="757242D2" w14:textId="791B4EEF" w:rsidR="003D3808" w:rsidRPr="003D3808" w:rsidRDefault="003D3808" w:rsidP="0015558A">
      <w:pPr>
        <w:pStyle w:val="Nidungvnbn"/>
        <w:numPr>
          <w:ilvl w:val="2"/>
          <w:numId w:val="1"/>
        </w:numPr>
        <w:ind w:left="1080"/>
      </w:pPr>
      <w:r>
        <w:rPr>
          <w:lang w:val="vi-VN"/>
        </w:rPr>
        <w:t>Xem hóa đơn</w:t>
      </w:r>
    </w:p>
    <w:p w14:paraId="27B00E01" w14:textId="2998DDD0" w:rsidR="003D3808" w:rsidRPr="003D3808" w:rsidRDefault="003D3808" w:rsidP="0015558A">
      <w:pPr>
        <w:pStyle w:val="Nidungvnbn"/>
        <w:numPr>
          <w:ilvl w:val="2"/>
          <w:numId w:val="1"/>
        </w:numPr>
        <w:ind w:left="1080"/>
      </w:pPr>
      <w:r>
        <w:rPr>
          <w:lang w:val="vi-VN"/>
        </w:rPr>
        <w:t>Xem lịch sử</w:t>
      </w:r>
    </w:p>
    <w:p w14:paraId="44262465" w14:textId="173536C1" w:rsidR="003D3808" w:rsidRPr="003D3808" w:rsidRDefault="003D3808" w:rsidP="003D3808">
      <w:pPr>
        <w:pStyle w:val="Nidungvnbn"/>
        <w:numPr>
          <w:ilvl w:val="0"/>
          <w:numId w:val="1"/>
        </w:numPr>
      </w:pPr>
      <w:r>
        <w:rPr>
          <w:lang w:val="vi-VN"/>
        </w:rPr>
        <w:t>Chức năng của nhân viên có những phương thức:</w:t>
      </w:r>
    </w:p>
    <w:p w14:paraId="6C55FC72" w14:textId="66FD43D4" w:rsidR="003D3808" w:rsidRPr="003D3808" w:rsidRDefault="003D3808" w:rsidP="003D3808">
      <w:pPr>
        <w:pStyle w:val="Nidungvnbn"/>
        <w:numPr>
          <w:ilvl w:val="2"/>
          <w:numId w:val="1"/>
        </w:numPr>
        <w:ind w:left="1080"/>
      </w:pPr>
      <w:r>
        <w:rPr>
          <w:lang w:val="vi-VN"/>
        </w:rPr>
        <w:t>Thêm sản phẩm, thanh toán</w:t>
      </w:r>
    </w:p>
    <w:p w14:paraId="1D200BD0" w14:textId="2A6B9C81" w:rsidR="003D3808" w:rsidRPr="003D3808" w:rsidRDefault="003D3808" w:rsidP="003D3808">
      <w:pPr>
        <w:pStyle w:val="Nidungvnbn"/>
        <w:numPr>
          <w:ilvl w:val="2"/>
          <w:numId w:val="1"/>
        </w:numPr>
        <w:ind w:left="1080"/>
      </w:pPr>
      <w:r>
        <w:rPr>
          <w:lang w:val="vi-VN"/>
        </w:rPr>
        <w:t>Áp dụng khuyến mãi</w:t>
      </w:r>
    </w:p>
    <w:p w14:paraId="7D5FCE1C" w14:textId="1347BD64" w:rsidR="003D3808" w:rsidRPr="003D3808" w:rsidRDefault="003D3808" w:rsidP="003D3808">
      <w:pPr>
        <w:pStyle w:val="Nidungvnbn"/>
        <w:numPr>
          <w:ilvl w:val="2"/>
          <w:numId w:val="1"/>
        </w:numPr>
        <w:ind w:left="1080"/>
      </w:pPr>
      <w:r>
        <w:rPr>
          <w:lang w:val="vi-VN"/>
        </w:rPr>
        <w:t>Xem lịch sử</w:t>
      </w:r>
    </w:p>
    <w:p w14:paraId="6F823D49" w14:textId="77777777" w:rsidR="003D3808" w:rsidRDefault="003D3808" w:rsidP="003D3808">
      <w:pPr>
        <w:pStyle w:val="Nidungvnbn"/>
        <w:tabs>
          <w:tab w:val="left" w:pos="-420"/>
        </w:tabs>
      </w:pPr>
    </w:p>
    <w:p w14:paraId="174B2DD6" w14:textId="147B8577" w:rsidR="00C67484" w:rsidRDefault="00BF2DE2">
      <w:pPr>
        <w:pStyle w:val="Tiumccp1"/>
        <w:numPr>
          <w:ilvl w:val="0"/>
          <w:numId w:val="2"/>
        </w:numPr>
      </w:pPr>
      <w:bookmarkStart w:id="4" w:name="_Toc135466275"/>
      <w:r>
        <w:rPr>
          <w:lang w:val="vi-VN"/>
        </w:rPr>
        <w:t>Yêu cầu phần cứng</w:t>
      </w:r>
      <w:bookmarkEnd w:id="4"/>
    </w:p>
    <w:p w14:paraId="3A2A15C0" w14:textId="2CB6696D" w:rsidR="00C67484" w:rsidRDefault="00B169F1">
      <w:pPr>
        <w:pStyle w:val="Nidungvnbn"/>
        <w:numPr>
          <w:ilvl w:val="0"/>
          <w:numId w:val="1"/>
        </w:numPr>
      </w:pPr>
      <w:r>
        <w:rPr>
          <w:lang w:val="vi-VN"/>
        </w:rPr>
        <w:t>Chạy trên hệ điều hành windows</w:t>
      </w:r>
    </w:p>
    <w:p w14:paraId="7B914AA0" w14:textId="57AA3294" w:rsidR="00C67484" w:rsidRDefault="00B169F1">
      <w:pPr>
        <w:pStyle w:val="Nidungvnbn"/>
        <w:numPr>
          <w:ilvl w:val="0"/>
          <w:numId w:val="1"/>
        </w:numPr>
      </w:pPr>
      <w:r>
        <w:rPr>
          <w:lang w:val="vi-VN"/>
        </w:rPr>
        <w:t>Phần mềm cần có:</w:t>
      </w:r>
    </w:p>
    <w:p w14:paraId="0FE8E133" w14:textId="5E9ABB88" w:rsidR="00C67484" w:rsidRDefault="00A70024">
      <w:pPr>
        <w:pStyle w:val="Nidungvnbn"/>
        <w:numPr>
          <w:ilvl w:val="1"/>
          <w:numId w:val="1"/>
        </w:numPr>
      </w:pPr>
      <w:r>
        <w:t>Visual Studio</w:t>
      </w:r>
    </w:p>
    <w:p w14:paraId="7BA9558C" w14:textId="2D7744A1" w:rsidR="00A70024" w:rsidRDefault="00A70024">
      <w:pPr>
        <w:pStyle w:val="Nidungvnbn"/>
        <w:numPr>
          <w:ilvl w:val="1"/>
          <w:numId w:val="1"/>
        </w:numPr>
      </w:pPr>
      <w:r>
        <w:t>Microsoft SQL Server</w:t>
      </w:r>
      <w:r w:rsidR="00B169F1">
        <w:rPr>
          <w:lang w:val="vi-VN"/>
        </w:rPr>
        <w:t xml:space="preserve"> Management Studio 19</w:t>
      </w:r>
    </w:p>
    <w:p w14:paraId="79978816" w14:textId="24F0E9D0" w:rsidR="00012763" w:rsidRPr="00012763" w:rsidRDefault="0029009F" w:rsidP="0001276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</w:t>
      </w:r>
      <w:r w:rsidR="00030AFA" w:rsidRPr="00030AFA">
        <w:rPr>
          <w:sz w:val="26"/>
          <w:szCs w:val="26"/>
        </w:rPr>
        <w:t>icrosoft office Excel</w:t>
      </w:r>
    </w:p>
    <w:p w14:paraId="74142BC7" w14:textId="554B8CBA" w:rsidR="00C67484" w:rsidRDefault="00A16F24">
      <w:pPr>
        <w:pStyle w:val="Nidungvnbn"/>
        <w:numPr>
          <w:ilvl w:val="0"/>
          <w:numId w:val="1"/>
        </w:numPr>
      </w:pPr>
      <w:r>
        <w:rPr>
          <w:lang w:val="vi-VN"/>
        </w:rPr>
        <w:t>Cấu hình tối thiểu</w:t>
      </w:r>
      <w:r w:rsidR="004B1B73">
        <w:t>:</w:t>
      </w:r>
    </w:p>
    <w:p w14:paraId="44E071B8" w14:textId="12772476" w:rsidR="00C67484" w:rsidRDefault="004B1B73">
      <w:pPr>
        <w:pStyle w:val="Nidungvnbn"/>
        <w:numPr>
          <w:ilvl w:val="1"/>
          <w:numId w:val="1"/>
        </w:numPr>
      </w:pPr>
      <w:r>
        <w:t>Ram</w:t>
      </w:r>
      <w:r w:rsidR="00A70024">
        <w:t>: 8gb</w:t>
      </w:r>
    </w:p>
    <w:p w14:paraId="7FBE6BD9" w14:textId="08573D27" w:rsidR="009D0376" w:rsidRDefault="009D0376" w:rsidP="009D0376">
      <w:pPr>
        <w:pStyle w:val="Nidungvnbn"/>
        <w:numPr>
          <w:ilvl w:val="1"/>
          <w:numId w:val="1"/>
        </w:numPr>
      </w:pPr>
      <w:r>
        <w:lastRenderedPageBreak/>
        <w:t xml:space="preserve">CPU: 1.8 GHz </w:t>
      </w:r>
      <w:r w:rsidR="00A16F24">
        <w:rPr>
          <w:lang w:val="vi-VN"/>
        </w:rPr>
        <w:t>hoặc cao hơn</w:t>
      </w:r>
    </w:p>
    <w:p w14:paraId="71778691" w14:textId="0E112406" w:rsidR="00C67484" w:rsidRDefault="00A16F24">
      <w:pPr>
        <w:pStyle w:val="Nidungvnbn"/>
        <w:numPr>
          <w:ilvl w:val="1"/>
          <w:numId w:val="1"/>
        </w:numPr>
      </w:pPr>
      <w:r>
        <w:rPr>
          <w:lang w:val="vi-VN"/>
        </w:rPr>
        <w:t>Window 7 hoặc cao hơn</w:t>
      </w:r>
    </w:p>
    <w:p w14:paraId="6FF64232" w14:textId="27DEE76D" w:rsidR="009D0376" w:rsidRDefault="00A16F24" w:rsidP="00301391">
      <w:pPr>
        <w:pStyle w:val="Nidungvnbn"/>
        <w:numPr>
          <w:ilvl w:val="1"/>
          <w:numId w:val="1"/>
        </w:numPr>
      </w:pPr>
      <w:r>
        <w:rPr>
          <w:lang w:val="vi-VN"/>
        </w:rPr>
        <w:t>Bộ nhớ trống 1gb</w:t>
      </w:r>
    </w:p>
    <w:sectPr w:rsidR="009D0376">
      <w:headerReference w:type="default" r:id="rId9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60EF" w14:textId="77777777" w:rsidR="009822F7" w:rsidRDefault="009822F7">
      <w:r>
        <w:separator/>
      </w:r>
    </w:p>
  </w:endnote>
  <w:endnote w:type="continuationSeparator" w:id="0">
    <w:p w14:paraId="1CE8A77C" w14:textId="77777777" w:rsidR="009822F7" w:rsidRDefault="00982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E789E" w14:textId="77777777" w:rsidR="009822F7" w:rsidRDefault="009822F7">
      <w:r>
        <w:separator/>
      </w:r>
    </w:p>
  </w:footnote>
  <w:footnote w:type="continuationSeparator" w:id="0">
    <w:p w14:paraId="2FBE20ED" w14:textId="77777777" w:rsidR="009822F7" w:rsidRDefault="00982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</w:sdtPr>
    <w:sdtContent>
      <w:p w14:paraId="698D2391" w14:textId="0FFBEC4A" w:rsidR="0028643A" w:rsidRDefault="0028643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59F">
          <w:rPr>
            <w:noProof/>
          </w:rPr>
          <w:t>5</w:t>
        </w:r>
        <w:r>
          <w:fldChar w:fldCharType="end"/>
        </w:r>
      </w:p>
    </w:sdtContent>
  </w:sdt>
  <w:p w14:paraId="669A4E96" w14:textId="77777777" w:rsidR="0028643A" w:rsidRDefault="00286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D7A4B2"/>
    <w:multiLevelType w:val="multilevel"/>
    <w:tmpl w:val="D3D7A4B2"/>
    <w:lvl w:ilvl="0">
      <w:numFmt w:val="bullet"/>
      <w:lvlText w:val="-"/>
      <w:lvlJc w:val="left"/>
      <w:pPr>
        <w:tabs>
          <w:tab w:val="left" w:pos="-420"/>
        </w:tabs>
        <w:ind w:left="30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left" w:pos="-420"/>
        </w:tabs>
        <w:ind w:left="10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-420"/>
        </w:tabs>
        <w:ind w:left="24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ascii="Wingdings" w:hAnsi="Wingdings" w:hint="default"/>
      </w:rPr>
    </w:lvl>
  </w:abstractNum>
  <w:abstractNum w:abstractNumId="1" w15:restartNumberingAfterBreak="0">
    <w:nsid w:val="03272366"/>
    <w:multiLevelType w:val="multilevel"/>
    <w:tmpl w:val="03272366"/>
    <w:lvl w:ilvl="0">
      <w:start w:val="2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28A15785"/>
    <w:multiLevelType w:val="multilevel"/>
    <w:tmpl w:val="DB06FB9A"/>
    <w:lvl w:ilvl="0">
      <w:numFmt w:val="bullet"/>
      <w:lvlText w:val="-"/>
      <w:lvlJc w:val="left"/>
      <w:pPr>
        <w:tabs>
          <w:tab w:val="left" w:pos="-420"/>
        </w:tabs>
        <w:ind w:left="30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-420"/>
        </w:tabs>
        <w:ind w:left="24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ascii="Wingdings" w:hAnsi="Wingdings" w:hint="default"/>
      </w:rPr>
    </w:lvl>
  </w:abstractNum>
  <w:abstractNum w:abstractNumId="3" w15:restartNumberingAfterBreak="0">
    <w:nsid w:val="4693467B"/>
    <w:multiLevelType w:val="multilevel"/>
    <w:tmpl w:val="FBF0B114"/>
    <w:lvl w:ilvl="0">
      <w:start w:val="1"/>
      <w:numFmt w:val="bullet"/>
      <w:lvlText w:val=""/>
      <w:lvlJc w:val="left"/>
      <w:pPr>
        <w:tabs>
          <w:tab w:val="left" w:pos="-420"/>
        </w:tabs>
        <w:ind w:left="3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-420"/>
        </w:tabs>
        <w:ind w:left="10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-420"/>
        </w:tabs>
        <w:ind w:left="24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ascii="Wingdings" w:hAnsi="Wingdings" w:hint="default"/>
      </w:rPr>
    </w:lvl>
  </w:abstractNum>
  <w:abstractNum w:abstractNumId="4" w15:restartNumberingAfterBreak="0">
    <w:nsid w:val="4EED1C97"/>
    <w:multiLevelType w:val="multilevel"/>
    <w:tmpl w:val="F1E467F2"/>
    <w:lvl w:ilvl="0">
      <w:numFmt w:val="bullet"/>
      <w:lvlText w:val="-"/>
      <w:lvlJc w:val="left"/>
      <w:pPr>
        <w:tabs>
          <w:tab w:val="left" w:pos="-420"/>
        </w:tabs>
        <w:ind w:left="30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-420"/>
        </w:tabs>
        <w:ind w:left="24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ascii="Wingdings" w:hAnsi="Wingdings" w:hint="default"/>
      </w:rPr>
    </w:lvl>
  </w:abstractNum>
  <w:num w:numId="1" w16cid:durableId="107550936">
    <w:abstractNumId w:val="0"/>
  </w:num>
  <w:num w:numId="2" w16cid:durableId="860628947">
    <w:abstractNumId w:val="1"/>
  </w:num>
  <w:num w:numId="3" w16cid:durableId="761995867">
    <w:abstractNumId w:val="3"/>
  </w:num>
  <w:num w:numId="4" w16cid:durableId="1308896626">
    <w:abstractNumId w:val="4"/>
  </w:num>
  <w:num w:numId="5" w16cid:durableId="553273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2C0"/>
    <w:rsid w:val="00000FCE"/>
    <w:rsid w:val="00012763"/>
    <w:rsid w:val="00024496"/>
    <w:rsid w:val="00030AFA"/>
    <w:rsid w:val="00042BB1"/>
    <w:rsid w:val="00061512"/>
    <w:rsid w:val="0006651D"/>
    <w:rsid w:val="000844BF"/>
    <w:rsid w:val="000A032D"/>
    <w:rsid w:val="000B4D1F"/>
    <w:rsid w:val="000C0769"/>
    <w:rsid w:val="00137133"/>
    <w:rsid w:val="0015558A"/>
    <w:rsid w:val="001B3973"/>
    <w:rsid w:val="00207DC2"/>
    <w:rsid w:val="00252F26"/>
    <w:rsid w:val="0026515A"/>
    <w:rsid w:val="0028643A"/>
    <w:rsid w:val="0029009F"/>
    <w:rsid w:val="00291721"/>
    <w:rsid w:val="00293A41"/>
    <w:rsid w:val="002D4629"/>
    <w:rsid w:val="002D796D"/>
    <w:rsid w:val="00301391"/>
    <w:rsid w:val="003218FF"/>
    <w:rsid w:val="003B0B87"/>
    <w:rsid w:val="003B78B0"/>
    <w:rsid w:val="003D3808"/>
    <w:rsid w:val="00436D20"/>
    <w:rsid w:val="00443E3C"/>
    <w:rsid w:val="00453AB1"/>
    <w:rsid w:val="004A7C39"/>
    <w:rsid w:val="004B1B73"/>
    <w:rsid w:val="004C1978"/>
    <w:rsid w:val="004E3C16"/>
    <w:rsid w:val="00543CF6"/>
    <w:rsid w:val="00593511"/>
    <w:rsid w:val="00594A25"/>
    <w:rsid w:val="005D5C20"/>
    <w:rsid w:val="005F4E46"/>
    <w:rsid w:val="006202ED"/>
    <w:rsid w:val="0064189C"/>
    <w:rsid w:val="00643839"/>
    <w:rsid w:val="00650D6A"/>
    <w:rsid w:val="006C0761"/>
    <w:rsid w:val="00730049"/>
    <w:rsid w:val="00737340"/>
    <w:rsid w:val="00753F97"/>
    <w:rsid w:val="00791EED"/>
    <w:rsid w:val="007A3AC1"/>
    <w:rsid w:val="007B1A23"/>
    <w:rsid w:val="007B6117"/>
    <w:rsid w:val="007B7FF5"/>
    <w:rsid w:val="007D0F08"/>
    <w:rsid w:val="007E6AB9"/>
    <w:rsid w:val="007E7FF7"/>
    <w:rsid w:val="00867C2D"/>
    <w:rsid w:val="00880D36"/>
    <w:rsid w:val="008E6453"/>
    <w:rsid w:val="009372C0"/>
    <w:rsid w:val="00942B81"/>
    <w:rsid w:val="009822F7"/>
    <w:rsid w:val="009A7F82"/>
    <w:rsid w:val="009B7B09"/>
    <w:rsid w:val="009D0376"/>
    <w:rsid w:val="009D1AD3"/>
    <w:rsid w:val="00A03D7F"/>
    <w:rsid w:val="00A16F24"/>
    <w:rsid w:val="00A61EF0"/>
    <w:rsid w:val="00A70024"/>
    <w:rsid w:val="00A9405D"/>
    <w:rsid w:val="00AB607E"/>
    <w:rsid w:val="00AD4A39"/>
    <w:rsid w:val="00AD6CF5"/>
    <w:rsid w:val="00AF682A"/>
    <w:rsid w:val="00B034BC"/>
    <w:rsid w:val="00B067D6"/>
    <w:rsid w:val="00B118C8"/>
    <w:rsid w:val="00B169F1"/>
    <w:rsid w:val="00B51221"/>
    <w:rsid w:val="00B62922"/>
    <w:rsid w:val="00B8489D"/>
    <w:rsid w:val="00BB2B2A"/>
    <w:rsid w:val="00BF2DE2"/>
    <w:rsid w:val="00BF397E"/>
    <w:rsid w:val="00C04B4C"/>
    <w:rsid w:val="00C14DB6"/>
    <w:rsid w:val="00C56904"/>
    <w:rsid w:val="00C67484"/>
    <w:rsid w:val="00C70A1B"/>
    <w:rsid w:val="00C718AA"/>
    <w:rsid w:val="00C73912"/>
    <w:rsid w:val="00C75086"/>
    <w:rsid w:val="00C82D61"/>
    <w:rsid w:val="00CA1C39"/>
    <w:rsid w:val="00CD13EC"/>
    <w:rsid w:val="00CE5555"/>
    <w:rsid w:val="00D34D21"/>
    <w:rsid w:val="00D805A0"/>
    <w:rsid w:val="00D82748"/>
    <w:rsid w:val="00DB7595"/>
    <w:rsid w:val="00DC2276"/>
    <w:rsid w:val="00DD74FD"/>
    <w:rsid w:val="00E73E69"/>
    <w:rsid w:val="00E766EA"/>
    <w:rsid w:val="00E9659F"/>
    <w:rsid w:val="00F07FB0"/>
    <w:rsid w:val="00F31DA9"/>
    <w:rsid w:val="00F6183C"/>
    <w:rsid w:val="00FA0719"/>
    <w:rsid w:val="028243F1"/>
    <w:rsid w:val="06B1660D"/>
    <w:rsid w:val="0C2C3996"/>
    <w:rsid w:val="12856FF3"/>
    <w:rsid w:val="156E6F3A"/>
    <w:rsid w:val="18F047B8"/>
    <w:rsid w:val="19E3613F"/>
    <w:rsid w:val="1CFE39D9"/>
    <w:rsid w:val="1D125ABC"/>
    <w:rsid w:val="1D3D3F7C"/>
    <w:rsid w:val="1D633229"/>
    <w:rsid w:val="1F1725E9"/>
    <w:rsid w:val="293B69AF"/>
    <w:rsid w:val="2BD203FE"/>
    <w:rsid w:val="2CA17196"/>
    <w:rsid w:val="2D793207"/>
    <w:rsid w:val="2EFF7701"/>
    <w:rsid w:val="322145F6"/>
    <w:rsid w:val="325F590C"/>
    <w:rsid w:val="33206886"/>
    <w:rsid w:val="35571310"/>
    <w:rsid w:val="372C4D60"/>
    <w:rsid w:val="3A8313C6"/>
    <w:rsid w:val="40421E2A"/>
    <w:rsid w:val="4448496B"/>
    <w:rsid w:val="476B77EB"/>
    <w:rsid w:val="4A140E14"/>
    <w:rsid w:val="4B7D3BFB"/>
    <w:rsid w:val="4C8B34B8"/>
    <w:rsid w:val="517F3BB8"/>
    <w:rsid w:val="56215FD9"/>
    <w:rsid w:val="56EC172F"/>
    <w:rsid w:val="5A3C55E0"/>
    <w:rsid w:val="5F690B94"/>
    <w:rsid w:val="61AD584E"/>
    <w:rsid w:val="66192E8F"/>
    <w:rsid w:val="6EEF0EBA"/>
    <w:rsid w:val="7CDB795E"/>
    <w:rsid w:val="7E73312B"/>
    <w:rsid w:val="7F1B1D9F"/>
    <w:rsid w:val="7FC1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8F98"/>
  <w15:docId w15:val="{BAE18062-B80A-47CD-81F5-553C9830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bCs/>
      <w:sz w:val="26"/>
      <w:szCs w:val="26"/>
    </w:rPr>
  </w:style>
  <w:style w:type="character" w:styleId="CommentReference">
    <w:name w:val="annotation reference"/>
    <w:basedOn w:val="DefaultParagraphFont"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  <w:pPr>
      <w:spacing w:line="360" w:lineRule="auto"/>
    </w:pPr>
    <w:rPr>
      <w:sz w:val="26"/>
    </w:rPr>
  </w:style>
  <w:style w:type="paragraph" w:styleId="TOC1">
    <w:name w:val="toc 1"/>
    <w:basedOn w:val="Normal"/>
    <w:next w:val="Normal"/>
    <w:uiPriority w:val="39"/>
    <w:unhideWhenUsed/>
    <w:qFormat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uiPriority w:val="39"/>
    <w:unhideWhenUsed/>
    <w:qFormat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uiPriority w:val="39"/>
    <w:unhideWhenUsed/>
    <w:qFormat/>
    <w:pPr>
      <w:spacing w:line="360" w:lineRule="auto"/>
      <w:ind w:left="2160"/>
    </w:pPr>
    <w:rPr>
      <w:sz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Pr>
      <w:rFonts w:eastAsia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qFormat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 w:cs="Times New Roman"/>
      <w:color w:val="000000"/>
      <w:sz w:val="24"/>
      <w:szCs w:val="24"/>
    </w:rPr>
  </w:style>
  <w:style w:type="character" w:customStyle="1" w:styleId="NidungvnbnChar">
    <w:name w:val="Nội dung văn bản Char"/>
    <w:basedOn w:val="DefaultParagraphFont"/>
    <w:link w:val="Nidungvnbn"/>
    <w:qFormat/>
    <w:rPr>
      <w:rFonts w:eastAsia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qFormat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qFormat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qFormat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qFormat/>
    <w:rPr>
      <w:rFonts w:eastAsia="Times New Roman" w:cs="Times New Roman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customStyle="1" w:styleId="Bngbiu-nidung">
    <w:name w:val="Bảng biểu - nội dung"/>
    <w:basedOn w:val="Default"/>
    <w:link w:val="Bngbiu-nidungChar"/>
    <w:qFormat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qFormat/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uiPriority w:val="99"/>
    <w:rsid w:val="0003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TRINH%20BAY%20BAO%20CAO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87E85-D772-4CEB-8C8D-3CD5DCB3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304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Thanh Nhat Tan Nguyen</cp:lastModifiedBy>
  <cp:revision>41</cp:revision>
  <dcterms:created xsi:type="dcterms:W3CDTF">2019-09-22T12:43:00Z</dcterms:created>
  <dcterms:modified xsi:type="dcterms:W3CDTF">2023-05-20T03:15:00Z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732FB1256CF04AE0B4634793D1D7380A</vt:lpwstr>
  </property>
</Properties>
</file>